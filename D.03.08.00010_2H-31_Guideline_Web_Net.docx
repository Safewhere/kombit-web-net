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ED02152" w14:textId="77777777" w:rsidR="00DF6302" w:rsidRPr="0065707D" w:rsidRDefault="00A13755" w:rsidP="00D92101">
      <w:pPr>
        <w:rPr>
          <w:rFonts w:cstheme="minorHAnsi"/>
          <w:color w:val="53677E"/>
          <w:sz w:val="36"/>
          <w:szCs w:val="36"/>
          <w:lang w:val="en-US"/>
        </w:rPr>
        <w:sectPr w:rsidR="00DF6302" w:rsidRPr="0065707D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cstheme="minorHAnsi"/>
          <w:noProof/>
          <w:color w:val="53677E"/>
          <w:sz w:val="36"/>
          <w:szCs w:val="36"/>
          <w:lang w:val="en-US"/>
        </w:rPr>
        <w:pict w14:anchorId="53E09F0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3" type="#_x0000_t202" style="position:absolute;margin-left:266.5pt;margin-top:476.75pt;width:291.95pt;height:291.95pt;z-index:251656192;mso-position-horizontal-relative:page;mso-position-vertical-relative:page" fillcolor="#6579ae" stroked="f">
            <v:textbox style="mso-next-textbox:#_x0000_s1033" inset=",3mm,,3mm">
              <w:txbxContent>
                <w:p w14:paraId="474FBBFE" w14:textId="77777777" w:rsidR="00144E05" w:rsidRDefault="00144E05" w:rsidP="00144E05">
                  <w:pPr>
                    <w:pStyle w:val="ForsideOverskrift"/>
                  </w:pPr>
                  <w:r>
                    <w:t xml:space="preserve">Kombit </w:t>
                  </w:r>
                </w:p>
                <w:p w14:paraId="58EBDF1B" w14:textId="77777777" w:rsidR="00144E05" w:rsidRDefault="00144E05" w:rsidP="00144E05">
                  <w:pPr>
                    <w:pStyle w:val="ForsideOverskrift"/>
                  </w:pPr>
                </w:p>
                <w:p w14:paraId="6BDAF4DC" w14:textId="77777777" w:rsidR="00144E05" w:rsidRDefault="00144E05" w:rsidP="00144E05">
                  <w:pPr>
                    <w:pStyle w:val="ForsideOverskrift"/>
                  </w:pPr>
                  <w:r>
                    <w:t>Guideline for .Net Sample Web Application</w:t>
                  </w:r>
                </w:p>
                <w:p w14:paraId="49F084E5" w14:textId="77777777" w:rsidR="00144E05" w:rsidRDefault="00144E05" w:rsidP="00144E05">
                  <w:pPr>
                    <w:pStyle w:val="ForsideOverskrift"/>
                  </w:pPr>
                </w:p>
                <w:p w14:paraId="2B273177" w14:textId="77777777" w:rsidR="00144E05" w:rsidRDefault="00144E05" w:rsidP="00144E05">
                  <w:pPr>
                    <w:pStyle w:val="ForsideOverskrift"/>
                  </w:pPr>
                </w:p>
                <w:p w14:paraId="19A167C4" w14:textId="77777777" w:rsidR="00144E05" w:rsidRPr="008416F3" w:rsidRDefault="00144E05" w:rsidP="00144E05">
                  <w:pPr>
                    <w:pStyle w:val="ForsideOverskrift"/>
                  </w:pPr>
                  <w:r>
                    <w:t>Version 1.0</w:t>
                  </w:r>
                </w:p>
                <w:p w14:paraId="60169342" w14:textId="77777777" w:rsidR="00F00F9E" w:rsidRPr="008416F3" w:rsidRDefault="00F00F9E" w:rsidP="008A5922">
                  <w:pPr>
                    <w:pStyle w:val="ForsideOverskrift"/>
                  </w:pPr>
                </w:p>
              </w:txbxContent>
            </v:textbox>
            <w10:wrap anchorx="page" anchory="page"/>
          </v:shape>
        </w:pict>
      </w:r>
    </w:p>
    <w:p w14:paraId="444B9C3C" w14:textId="77777777" w:rsidR="00E41D60" w:rsidRDefault="00E41D60" w:rsidP="00E41D60">
      <w:pPr>
        <w:pStyle w:val="Heading1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54"/>
          <w:szCs w:val="54"/>
          <w:lang w:val="en-US" w:eastAsia="en-US"/>
        </w:rPr>
      </w:pPr>
      <w:r>
        <w:rPr>
          <w:rFonts w:ascii="Helvetica Neue" w:hAnsi="Helvetica Neue"/>
          <w:color w:val="333333"/>
          <w:sz w:val="54"/>
          <w:szCs w:val="54"/>
        </w:rPr>
        <w:lastRenderedPageBreak/>
        <w:t>kombit-web-net</w:t>
      </w:r>
    </w:p>
    <w:p w14:paraId="23B5818A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Sample .Net Web Application using Context Handler</w:t>
      </w:r>
    </w:p>
    <w:p w14:paraId="05375983" w14:textId="77777777" w:rsidR="00E41D60" w:rsidRDefault="00E41D60" w:rsidP="00E41D60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0" w:name="user-content-“introduction”"/>
      <w:bookmarkEnd w:id="0"/>
      <w:r>
        <w:rPr>
          <w:rFonts w:ascii="Helvetica Neue" w:hAnsi="Helvetica Neue"/>
          <w:color w:val="333333"/>
          <w:sz w:val="42"/>
          <w:szCs w:val="42"/>
        </w:rPr>
        <w:t>Introduction</w:t>
      </w:r>
    </w:p>
    <w:p w14:paraId="3771A9EB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describes how to configure the sample .Net web application using Context Handler for login.</w:t>
      </w:r>
    </w:p>
    <w:p w14:paraId="1E90601C" w14:textId="77777777" w:rsidR="00E41D60" w:rsidRDefault="00E41D60" w:rsidP="00E41D60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 the KOMBIT Støttesystemer information model, a web application that authenticates users based on an assertion issued by Context Handler (CH) is referred to as a Brugervendt system. In the following guide the terms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Brugervendt 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and</w:t>
      </w:r>
      <w:r>
        <w:rPr>
          <w:rStyle w:val="HTMLCode"/>
          <w:rFonts w:ascii="Consolas" w:hAnsi="Consolas"/>
          <w:color w:val="333333"/>
        </w:rPr>
        <w:t>web application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will be used interchangeably.</w:t>
      </w:r>
    </w:p>
    <w:p w14:paraId="23C3CD71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After completing this guide, the .Net-based sample web application will be configured and ready to be used.</w:t>
      </w:r>
    </w:p>
    <w:p w14:paraId="29AD3587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It is assumed that the reader is a .Net-developer knowledgeable in the technologies used to develop this .Net-based sample, including:</w:t>
      </w:r>
    </w:p>
    <w:p w14:paraId="74EB4ED6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• C# • Microsoft.Net framework v4.5 • Microsoft Windows Server Operating System • Microsoft Internet Information Systems (IIS) • HTTP/HTTPS • X509v3 Certificates</w:t>
      </w:r>
    </w:p>
    <w:p w14:paraId="023C5CEF" w14:textId="77777777" w:rsidR="00E41D60" w:rsidRDefault="00E41D60" w:rsidP="00E41D60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r>
        <w:rPr>
          <w:rFonts w:ascii="Helvetica Neue" w:hAnsi="Helvetica Neue"/>
          <w:color w:val="333333"/>
          <w:sz w:val="42"/>
          <w:szCs w:val="42"/>
        </w:rPr>
        <w:t>Overview Of The Sample .Net Web Application</w:t>
      </w:r>
    </w:p>
    <w:p w14:paraId="60C5F398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.Net sample web application is based on the open source project OIOSAML.Net</w:t>
      </w:r>
    </w:p>
    <w:p w14:paraId="251F05F5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 WebsiteDemo in OIOSAML.Net is used to demonstrate how to send a SAML2.0 AuthRequest, how to receive, and how to process a SAML2.0 response containing a SAML2.0 assertion.</w:t>
      </w:r>
    </w:p>
    <w:p w14:paraId="32345C86" w14:textId="77777777" w:rsidR="00E41D60" w:rsidRDefault="00E41D60" w:rsidP="00E41D60">
      <w:pPr>
        <w:pStyle w:val="NormalWeb"/>
        <w:spacing w:before="0" w:beforeAutospacing="0" w:after="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This guide explains how to configure the sample web application (websitedemo) based on a SAML2.0 metadata document from the identity provider with which the sample web application will be used. In this sample, the identity provider is the</w:t>
      </w:r>
      <w:r>
        <w:rPr>
          <w:rStyle w:val="HTMLCode"/>
          <w:rFonts w:ascii="Consolas" w:hAnsi="Consolas"/>
          <w:color w:val="333333"/>
        </w:rPr>
        <w:t>Context Handler</w:t>
      </w:r>
      <w:r>
        <w:rPr>
          <w:rFonts w:ascii="Helvetica Neue" w:hAnsi="Helvetica Neue"/>
          <w:color w:val="333333"/>
        </w:rPr>
        <w:t>.</w:t>
      </w:r>
    </w:p>
    <w:p w14:paraId="1DCE5653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In this guide the metadata-file for the KOMBIT Støttesystemer Context Handler in the project environment is used.</w:t>
      </w:r>
    </w:p>
    <w:p w14:paraId="0FD2793C" w14:textId="77777777" w:rsidR="00E41D60" w:rsidRDefault="00E41D60" w:rsidP="00E41D60">
      <w:pPr>
        <w:pStyle w:val="Heading2"/>
        <w:pBdr>
          <w:bottom w:val="single" w:sz="6" w:space="4" w:color="EEEEEE"/>
        </w:pBdr>
        <w:spacing w:after="240"/>
        <w:rPr>
          <w:rFonts w:ascii="Helvetica Neue" w:hAnsi="Helvetica Neue"/>
          <w:color w:val="333333"/>
          <w:sz w:val="42"/>
          <w:szCs w:val="42"/>
        </w:rPr>
      </w:pPr>
      <w:bookmarkStart w:id="1" w:name="user-content-“setup”"/>
      <w:bookmarkEnd w:id="1"/>
      <w:r>
        <w:rPr>
          <w:rFonts w:ascii="Helvetica Neue" w:hAnsi="Helvetica Neue"/>
          <w:color w:val="333333"/>
          <w:sz w:val="42"/>
          <w:szCs w:val="42"/>
        </w:rPr>
        <w:t>Setup</w:t>
      </w:r>
    </w:p>
    <w:p w14:paraId="1881A66D" w14:textId="77777777" w:rsidR="00E41D60" w:rsidRDefault="00E41D60" w:rsidP="00E41D60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To use this sample do the following:</w:t>
      </w:r>
    </w:p>
    <w:p w14:paraId="40DA5CD8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Either clone the repository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2" w:history="1">
        <w:r>
          <w:rPr>
            <w:rStyle w:val="Hyperlink"/>
            <w:rFonts w:ascii="Helvetica Neue" w:hAnsi="Helvetica Neue"/>
            <w:color w:val="4078C0"/>
          </w:rPr>
          <w:t>https://github.com/Safewhere/kombit-web-net.git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</w:t>
      </w:r>
      <w:r>
        <w:rPr>
          <w:rFonts w:ascii="Helvetica Neue" w:hAnsi="Helvetica Neue"/>
          <w:color w:val="333333"/>
        </w:rPr>
        <w:t>, or unpack the provided zip-file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kombit-web-net.zip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</w:t>
      </w:r>
      <w:r>
        <w:rPr>
          <w:rFonts w:ascii="Helvetica Neue" w:hAnsi="Helvetica Neue"/>
          <w:color w:val="333333"/>
        </w:rPr>
        <w:t>.</w:t>
      </w:r>
    </w:p>
    <w:p w14:paraId="14289B9E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C:\kombit-web-net\Kombit.Samples.CH.WebsiteDemo.sln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in Visual Studio, and build the solution.</w:t>
      </w:r>
    </w:p>
    <w:p w14:paraId="74E6CB5F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Make sure an SSL certificate that covers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present in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certificate store.</w:t>
      </w:r>
    </w:p>
    <w:p w14:paraId="5514E695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the Hosts-file, and map the DNS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claimapp.projekt-stoettesystemerne.dk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localhost.</w:t>
      </w:r>
    </w:p>
    <w:p w14:paraId="1DDED1B3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 a new IIS web application:</w:t>
      </w:r>
    </w:p>
    <w:p w14:paraId="081F8544" w14:textId="77777777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Site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claimapp.projekt-stoettesystemerne.dk</w:t>
      </w:r>
    </w:p>
    <w:p w14:paraId="3C482EE3" w14:textId="77777777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Physical path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C:\kombit-web-net\Kombit.Samples.CH.WebsiteDemo</w:t>
      </w:r>
    </w:p>
    <w:p w14:paraId="383B823F" w14:textId="77777777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Binding type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HTTPS</w:t>
      </w:r>
    </w:p>
    <w:p w14:paraId="5E00852C" w14:textId="77777777" w:rsidR="00E41D60" w:rsidRDefault="00E41D60" w:rsidP="00E41D60">
      <w:pPr>
        <w:numPr>
          <w:ilvl w:val="1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Host name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should be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claimapp.projekt-stoettesystemerne.dk</w:t>
      </w:r>
    </w:p>
    <w:p w14:paraId="5501E477" w14:textId="77777777" w:rsidR="00E41D60" w:rsidRDefault="00E41D60" w:rsidP="00E41D60">
      <w:pPr>
        <w:numPr>
          <w:ilvl w:val="1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Select an appropriate SSL certificate, that matches the host name chosen in the previous step</w:t>
      </w:r>
    </w:p>
    <w:p w14:paraId="44A69042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Grant the application pool identity for the web application read and execute permissions to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</w:t>
      </w:r>
    </w:p>
    <w:p w14:paraId="44F90473" w14:textId="77777777" w:rsidR="00E41D60" w:rsidRDefault="00E41D60" w:rsidP="00E41D60">
      <w:pPr>
        <w:numPr>
          <w:ilvl w:val="0"/>
          <w:numId w:val="20"/>
        </w:numPr>
        <w:spacing w:beforeAutospacing="1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Import the certificate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Code"/>
          <w:rFonts w:ascii="Consolas" w:hAnsi="Consolas"/>
          <w:color w:val="333333"/>
        </w:rPr>
        <w:t>C:\kombit-web-net\Certificates\saml.claimapp.projekt-stoettesystemerne.dk.p12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</w:t>
      </w:r>
      <w:r>
        <w:rPr>
          <w:rStyle w:val="HTMLCode"/>
          <w:rFonts w:ascii="Consolas" w:hAnsi="Consolas"/>
          <w:color w:val="333333"/>
        </w:rPr>
        <w:t>LocalMachine\My</w:t>
      </w:r>
      <w:r>
        <w:rPr>
          <w:rFonts w:ascii="Helvetica Neue" w:hAnsi="Helvetica Neue"/>
          <w:color w:val="333333"/>
        </w:rPr>
        <w:t>.</w:t>
      </w:r>
    </w:p>
    <w:p w14:paraId="202C8CC4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Assign the application pool identity for the web application read permissions to the private key for the certificate imported in the previous step.</w:t>
      </w:r>
    </w:p>
    <w:p w14:paraId="6820FEA3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Open a browser and point it to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3" w:history="1">
        <w:r>
          <w:rPr>
            <w:rStyle w:val="Hyperlink"/>
            <w:rFonts w:ascii="Helvetica Neue" w:hAnsi="Helvetica Neue"/>
            <w:color w:val="4078C0"/>
          </w:rPr>
          <w:t>https://claimapp.projekt-stoettesystemerne.dk</w:t>
        </w:r>
      </w:hyperlink>
    </w:p>
    <w:p w14:paraId="54D59F56" w14:textId="77777777" w:rsidR="00E41D60" w:rsidRDefault="00E41D60" w:rsidP="00E41D60">
      <w:pPr>
        <w:numPr>
          <w:ilvl w:val="0"/>
          <w:numId w:val="20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Click the</w:t>
      </w:r>
      <w:r>
        <w:rPr>
          <w:rStyle w:val="apple-converted-space"/>
          <w:rFonts w:ascii="Helvetica Neue" w:hAnsi="Helvetica Neue"/>
          <w:color w:val="333333"/>
        </w:rPr>
        <w:t> </w:t>
      </w:r>
      <w:hyperlink r:id="rId14" w:history="1">
        <w:r>
          <w:rPr>
            <w:rStyle w:val="Hyperlink"/>
            <w:rFonts w:ascii="Helvetica Neue" w:hAnsi="Helvetica Neue"/>
            <w:color w:val="4078C0"/>
          </w:rPr>
          <w:t>Go to My Page</w:t>
        </w:r>
      </w:hyperlink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to login using the Context Handler.</w:t>
      </w:r>
    </w:p>
    <w:p w14:paraId="643156ED" w14:textId="77777777" w:rsidR="000C4D7F" w:rsidRPr="0065707D" w:rsidRDefault="000C4D7F" w:rsidP="00E41D60">
      <w:pPr>
        <w:rPr>
          <w:rFonts w:cstheme="minorHAnsi"/>
          <w:lang w:val="en-US"/>
        </w:rPr>
      </w:pPr>
      <w:bookmarkStart w:id="2" w:name="_GoBack"/>
      <w:bookmarkEnd w:id="2"/>
    </w:p>
    <w:sectPr w:rsidR="000C4D7F" w:rsidRPr="0065707D" w:rsidSect="00A258C3">
      <w:headerReference w:type="even" r:id="rId15"/>
      <w:headerReference w:type="default" r:id="rId16"/>
      <w:headerReference w:type="first" r:id="rId17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DEFA187" w14:textId="77777777" w:rsidR="00A13755" w:rsidRDefault="00A13755">
      <w:r>
        <w:separator/>
      </w:r>
    </w:p>
  </w:endnote>
  <w:endnote w:type="continuationSeparator" w:id="0">
    <w:p w14:paraId="3B8EC16F" w14:textId="77777777" w:rsidR="00A13755" w:rsidRDefault="00A1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2A4557" w14:textId="77777777" w:rsidR="00F00F9E" w:rsidRPr="00A258C3" w:rsidRDefault="00F00F9E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C87255" w:rsidRPr="00A258C3">
      <w:rPr>
        <w:rStyle w:val="PageNumber"/>
        <w:sz w:val="16"/>
        <w:szCs w:val="16"/>
      </w:rPr>
      <w:fldChar w:fldCharType="separate"/>
    </w:r>
    <w:r w:rsidR="00E41D60">
      <w:rPr>
        <w:rStyle w:val="PageNumber"/>
        <w:noProof/>
        <w:sz w:val="16"/>
        <w:szCs w:val="16"/>
      </w:rPr>
      <w:t>2</w:t>
    </w:r>
    <w:r w:rsidR="00C87255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C87255" w:rsidRPr="00A258C3">
      <w:rPr>
        <w:rStyle w:val="PageNumber"/>
        <w:sz w:val="16"/>
        <w:szCs w:val="16"/>
      </w:rPr>
      <w:fldChar w:fldCharType="separate"/>
    </w:r>
    <w:r w:rsidR="00E41D60">
      <w:rPr>
        <w:rStyle w:val="PageNumber"/>
        <w:noProof/>
        <w:sz w:val="16"/>
        <w:szCs w:val="16"/>
      </w:rPr>
      <w:t>3</w:t>
    </w:r>
    <w:r w:rsidR="00C87255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5ECE2CC" w14:textId="77777777" w:rsidR="00A13755" w:rsidRDefault="00A13755">
      <w:r>
        <w:separator/>
      </w:r>
    </w:p>
  </w:footnote>
  <w:footnote w:type="continuationSeparator" w:id="0">
    <w:p w14:paraId="0BBD6884" w14:textId="77777777" w:rsidR="00A13755" w:rsidRDefault="00A137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E660FC" w14:textId="77777777" w:rsidR="00F00F9E" w:rsidRDefault="00A13755">
    <w:pPr>
      <w:pStyle w:val="Header"/>
    </w:pPr>
    <w:r>
      <w:rPr>
        <w:noProof/>
      </w:rPr>
      <w:pict w14:anchorId="24A7A87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7AC2B6D" w14:textId="77777777" w:rsidR="00F00F9E" w:rsidRPr="00221E8E" w:rsidRDefault="00A13755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>
      <w:rPr>
        <w:noProof/>
      </w:rPr>
      <w:pict w14:anchorId="4EF704F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</w:rPr>
      <w:pict w14:anchorId="758778B6">
        <v:shapetype id="_x0000_t202" coordsize="21600,21600" o:spt="202" path="m0,0l0,21600,21600,21600,21600,0xe">
          <v:stroke joinstyle="miter"/>
          <v:path gradientshapeok="t" o:connecttype="rect"/>
        </v:shapetype>
        <v:shape id="Text_x0020_box_x0020_40" o:spid="_x0000_s2092" type="#_x0000_t202" style="position:absolute;left:0;text-align:left;margin-left:14.2pt;margin-top:53pt;width:320.9pt;height:5.65pt;z-index:251655680;visibility:visible;mso-position-horizontal-relative:page;mso-position-vertical-relative:page" fillcolor="#6579ae" stroked="f">
          <v:textbox style="mso-next-textbox:#Text_x0020_box_x0020_40">
            <w:txbxContent>
              <w:p w14:paraId="3D11DA65" w14:textId="77777777" w:rsidR="00F00F9E" w:rsidRDefault="00F00F9E" w:rsidP="00E7020F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 wp14:anchorId="692EC24B" wp14:editId="41E0B1E7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 w:rsidRPr="00E208DD">
      <w:rPr>
        <w:sz w:val="36"/>
        <w:szCs w:val="36"/>
      </w:rPr>
      <w:tab/>
    </w:r>
    <w:r w:rsidR="00F00F9E" w:rsidRPr="00221E8E">
      <w:t>GLOBETEAM</w:t>
    </w:r>
  </w:p>
  <w:p w14:paraId="430AB75C" w14:textId="77777777" w:rsidR="00F00F9E" w:rsidRDefault="00F00F9E" w:rsidP="00E7020F">
    <w:pPr>
      <w:pStyle w:val="Header"/>
      <w:ind w:left="-540"/>
    </w:pPr>
  </w:p>
  <w:p w14:paraId="0D291832" w14:textId="77777777" w:rsidR="00F00F9E" w:rsidRPr="00E7020F" w:rsidRDefault="00F00F9E" w:rsidP="00E7020F">
    <w:pPr>
      <w:pStyle w:val="Header"/>
      <w:rPr>
        <w:szCs w:val="3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0ED383" w14:textId="77777777" w:rsidR="00F00F9E" w:rsidRDefault="00A13755">
    <w:pPr>
      <w:pStyle w:val="Header"/>
    </w:pPr>
    <w:r>
      <w:rPr>
        <w:noProof/>
      </w:rPr>
      <w:pict w14:anchorId="6415D20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F00F9E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 wp14:anchorId="3426E142" wp14:editId="529C79D7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57FB1747" wp14:editId="56B8E76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0E91D70D" wp14:editId="0BF3BA89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 wp14:anchorId="2047BEB6" wp14:editId="7B6C14A5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 wp14:anchorId="7C60F78C" wp14:editId="2F05AE92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0806E27F" wp14:editId="0B2BD23F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2B2D5F87" wp14:editId="06B6911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24E7F68B" wp14:editId="71EA0344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98C4090" wp14:editId="5495ADB3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 wp14:anchorId="0D35A09F" wp14:editId="5D5F9926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 wp14:anchorId="37833925" wp14:editId="40342153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2AEF41AC">
        <v:shapetype id="_x0000_t202" coordsize="21600,21600" o:spt="202" path="m0,0l0,21600,21600,21600,21600,0xe">
          <v:stroke joinstyle="miter"/>
          <v:path gradientshapeok="t" o:connecttype="rect"/>
        </v:shapetype>
        <v:shape id="Tekstboks_x003a__x0020_GLOBETEAM" o:spid="_x0000_s2084" type="#_x0000_t202" style="position:absolute;margin-left:0;margin-top:161.3pt;width:4in;height:17.85pt;z-index:251652608;visibility:visible;mso-position-horizontal-relative:text;mso-position-vertical-relative:text" filled="f" stroked="f">
          <v:textbox style="mso-next-textbox:#Tekstboks_x003a__x0020_GLOBETEAM" inset="0,0,0,0">
            <w:txbxContent>
              <w:p w14:paraId="63C95C25" w14:textId="77777777" w:rsidR="00F00F9E" w:rsidRPr="005546C2" w:rsidRDefault="00F00F9E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>
      <w:rPr>
        <w:noProof/>
      </w:rPr>
      <w:pict w14:anchorId="37B73921">
        <v:shape id="_x0000_s2083" type="#_x0000_t202" style="position:absolute;margin-left:266.5pt;margin-top:289.15pt;width:291.95pt;height:14.15pt;z-index:251651584;visibility:visible;mso-position-horizontal-relative:page;mso-position-vertical-relative:page" fillcolor="#6579ae" stroked="f">
          <v:textbox style="mso-next-textbox:#_x0000_s2083">
            <w:txbxContent>
              <w:p w14:paraId="53397846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0B177212">
        <v:shape id="_x0000_s2082" type="#_x0000_t202" style="position:absolute;margin-left:266.5pt;margin-top:416.75pt;width:291.95pt;height:34pt;z-index:251650560;visibility:visible;mso-position-horizontal-relative:page;mso-position-vertical-relative:page" fillcolor="#6579ae" stroked="f">
          <v:textbox style="mso-next-textbox:#_x0000_s2082">
            <w:txbxContent>
              <w:p w14:paraId="3891ABF6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1D7FD02B">
        <v:shape id="_x0000_s2081" type="#_x0000_t202" style="position:absolute;margin-left:266.5pt;margin-top:345.85pt;width:291.95pt;height:22.7pt;z-index:251649536;visibility:visible;mso-position-horizontal-relative:page;mso-position-vertical-relative:page" fillcolor="#6579ae" stroked="f">
          <v:textbox style="mso-next-textbox:#_x0000_s2081">
            <w:txbxContent>
              <w:p w14:paraId="674008AF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B61BADE">
        <v:shape id="_x0000_s2080" type="#_x0000_t202" style="position:absolute;margin-left:266.5pt;margin-top:214.05pt;width:291.95pt;height:8.5pt;z-index:251648512;visibility:visible;mso-position-horizontal-relative:page;mso-position-vertical-relative:page" fillcolor="#6579ae" stroked="f">
          <v:textbox style="mso-next-textbox:#_x0000_s2080">
            <w:txbxContent>
              <w:p w14:paraId="16CD0679" w14:textId="77777777"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8ABA049" w14:textId="77777777" w:rsidR="00F00F9E" w:rsidRDefault="00A13755">
    <w:pPr>
      <w:pStyle w:val="Header"/>
    </w:pPr>
    <w:r>
      <w:rPr>
        <w:noProof/>
      </w:rPr>
      <w:pict w14:anchorId="7F4AA7C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6CAF71A" w14:textId="77777777" w:rsidR="00F00F9E" w:rsidRDefault="00A13755">
    <w:pPr>
      <w:pStyle w:val="Header"/>
    </w:pPr>
    <w:r>
      <w:rPr>
        <w:noProof/>
      </w:rPr>
      <w:pict w14:anchorId="6E140C15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793A246" w14:textId="77777777" w:rsidR="00F00F9E" w:rsidRPr="00221E8E" w:rsidRDefault="00A13755" w:rsidP="006A7640">
    <w:pPr>
      <w:pStyle w:val="GlobeteamNavnetrk"/>
      <w:tabs>
        <w:tab w:val="clear" w:pos="765"/>
        <w:tab w:val="clear" w:pos="794"/>
        <w:tab w:val="left" w:pos="2520"/>
      </w:tabs>
    </w:pPr>
    <w:r>
      <w:rPr>
        <w:noProof/>
      </w:rPr>
      <w:pict w14:anchorId="12206CD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>
      <w:rPr>
        <w:noProof/>
        <w:sz w:val="36"/>
        <w:szCs w:val="36"/>
      </w:rPr>
      <w:pict w14:anchorId="00FCBE57">
        <v:shapetype id="_x0000_t202" coordsize="21600,21600" o:spt="202" path="m0,0l0,21600,21600,21600,21600,0xe">
          <v:stroke joinstyle="miter"/>
          <v:path gradientshapeok="t" o:connecttype="rect"/>
        </v:shapetype>
        <v:shape id="_x0000_s2078" type="#_x0000_t202" style="position:absolute;left:0;text-align:left;margin-left:14.2pt;margin-top:53pt;width:320.9pt;height:5.65pt;z-index:251647488;mso-position-horizontal-relative:page;mso-position-vertical-relative:page" fillcolor="#6579ae" stroked="f">
          <v:textbox style="mso-next-textbox:#_x0000_s2078">
            <w:txbxContent>
              <w:p w14:paraId="482581AF" w14:textId="77777777" w:rsidR="00F00F9E" w:rsidRDefault="00F00F9E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</w:rPr>
      <w:pict w14:anchorId="7B1ECC98">
        <v:shape id="_x0000_s2076" type="#_x0000_t202" style="position:absolute;left:0;text-align:left;margin-left:14.2pt;margin-top:280.65pt;width:44.1pt;height:34pt;z-index:251646464;mso-position-horizontal-relative:page;mso-position-vertical-relative:page" fillcolor="#6579ae" stroked="f">
          <v:textbox style="mso-next-textbox:#_x0000_s2076">
            <w:txbxContent>
              <w:p w14:paraId="5B45935E" w14:textId="77777777" w:rsidR="00F00F9E" w:rsidRDefault="00F00F9E" w:rsidP="00392E45"/>
            </w:txbxContent>
          </v:textbox>
          <w10:wrap anchorx="page" anchory="page"/>
          <w10:anchorlock/>
        </v:shape>
      </w:pict>
    </w:r>
    <w:r>
      <w:rPr>
        <w:noProof/>
        <w:sz w:val="36"/>
        <w:szCs w:val="36"/>
      </w:rPr>
      <w:pict w14:anchorId="679BDDE0">
        <v:shape id="_x0000_s2075" type="#_x0000_t202" style="position:absolute;left:0;text-align:left;margin-left:14.2pt;margin-top:223.95pt;width:44.1pt;height:22.7pt;z-index:251645440;mso-position-horizontal-relative:page;mso-position-vertical-relative:page" fillcolor="#6579ae" stroked="f">
          <v:textbox style="mso-next-textbox:#_x0000_s2075">
            <w:txbxContent>
              <w:p w14:paraId="27BF7808" w14:textId="77777777" w:rsidR="00F00F9E" w:rsidRDefault="00F00F9E" w:rsidP="00392E45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 wp14:anchorId="619BCD17" wp14:editId="3117C8B8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pict w14:anchorId="787BFAC1">
        <v:shape id="_x0000_s2073" type="#_x0000_t202" style="position:absolute;left:0;text-align:left;margin-left:14.2pt;margin-top:170.1pt;width:44.1pt;height:14.15pt;z-index:251643392;mso-position-horizontal-relative:page;mso-position-vertical-relative:page" fillcolor="#6579ae" stroked="f">
          <v:textbox style="mso-next-textbox:#_x0000_s2073">
            <w:txbxContent>
              <w:p w14:paraId="1C3E58FA" w14:textId="77777777" w:rsidR="00F00F9E" w:rsidRDefault="00F00F9E" w:rsidP="00392E45"/>
            </w:txbxContent>
          </v:textbox>
          <w10:wrap anchorx="page" anchory="page"/>
          <w10:anchorlock/>
        </v:shape>
      </w:pict>
    </w:r>
    <w:r w:rsidR="00F00F9E" w:rsidRPr="00E208DD">
      <w:rPr>
        <w:sz w:val="36"/>
        <w:szCs w:val="36"/>
      </w:rPr>
      <w:tab/>
    </w:r>
    <w:r w:rsidR="00F00F9E" w:rsidRPr="00221E8E">
      <w:t>GLOBETEAM</w:t>
    </w:r>
  </w:p>
  <w:p w14:paraId="35C51EFD" w14:textId="77777777" w:rsidR="00F00F9E" w:rsidRDefault="00F00F9E" w:rsidP="00803F45">
    <w:pPr>
      <w:pStyle w:val="Header"/>
      <w:ind w:left="-5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5EAC"/>
    <w:multiLevelType w:val="hybridMultilevel"/>
    <w:tmpl w:val="7844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B3CD4"/>
    <w:multiLevelType w:val="multilevel"/>
    <w:tmpl w:val="9492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E0874"/>
    <w:multiLevelType w:val="hybridMultilevel"/>
    <w:tmpl w:val="0960210C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57C4E"/>
    <w:multiLevelType w:val="hybridMultilevel"/>
    <w:tmpl w:val="2B2C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A3928"/>
    <w:multiLevelType w:val="hybridMultilevel"/>
    <w:tmpl w:val="5190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73B70"/>
    <w:multiLevelType w:val="hybridMultilevel"/>
    <w:tmpl w:val="55C6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444BE"/>
    <w:multiLevelType w:val="hybridMultilevel"/>
    <w:tmpl w:val="C220C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871C6A"/>
    <w:multiLevelType w:val="hybridMultilevel"/>
    <w:tmpl w:val="AC46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17066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40CF5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86AB0"/>
    <w:multiLevelType w:val="hybridMultilevel"/>
    <w:tmpl w:val="5176A762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FC4AD9"/>
    <w:multiLevelType w:val="hybridMultilevel"/>
    <w:tmpl w:val="7C2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12"/>
  </w:num>
  <w:num w:numId="6">
    <w:abstractNumId w:val="13"/>
  </w:num>
  <w:num w:numId="7">
    <w:abstractNumId w:val="8"/>
  </w:num>
  <w:num w:numId="8">
    <w:abstractNumId w:val="4"/>
  </w:num>
  <w:num w:numId="9">
    <w:abstractNumId w:val="18"/>
  </w:num>
  <w:num w:numId="10">
    <w:abstractNumId w:val="19"/>
  </w:num>
  <w:num w:numId="11">
    <w:abstractNumId w:val="15"/>
  </w:num>
  <w:num w:numId="12">
    <w:abstractNumId w:val="2"/>
  </w:num>
  <w:num w:numId="13">
    <w:abstractNumId w:val="9"/>
  </w:num>
  <w:num w:numId="14">
    <w:abstractNumId w:val="10"/>
  </w:num>
  <w:num w:numId="15">
    <w:abstractNumId w:val="11"/>
  </w:num>
  <w:num w:numId="16">
    <w:abstractNumId w:val="7"/>
  </w:num>
  <w:num w:numId="17">
    <w:abstractNumId w:val="14"/>
  </w:num>
  <w:num w:numId="18">
    <w:abstractNumId w:val="16"/>
  </w:num>
  <w:num w:numId="19">
    <w:abstractNumId w:val="5"/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425"/>
  <w:characterSpacingControl w:val="doNotCompress"/>
  <w:hdrShapeDefaults>
    <o:shapedefaults v:ext="edit" spidmax="2112">
      <o:colormru v:ext="edit" colors="#53677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5F0"/>
    <w:rsid w:val="0000133E"/>
    <w:rsid w:val="000020F0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2B3D"/>
    <w:rsid w:val="00074D92"/>
    <w:rsid w:val="00076575"/>
    <w:rsid w:val="0008608D"/>
    <w:rsid w:val="0009070F"/>
    <w:rsid w:val="00094BDA"/>
    <w:rsid w:val="000963AA"/>
    <w:rsid w:val="0009670C"/>
    <w:rsid w:val="00096946"/>
    <w:rsid w:val="00097A58"/>
    <w:rsid w:val="000A167F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21AA"/>
    <w:rsid w:val="000E3588"/>
    <w:rsid w:val="000E6A8C"/>
    <w:rsid w:val="000E78A4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27290"/>
    <w:rsid w:val="001322A2"/>
    <w:rsid w:val="001324D5"/>
    <w:rsid w:val="00133557"/>
    <w:rsid w:val="001363DC"/>
    <w:rsid w:val="001370E5"/>
    <w:rsid w:val="00141ADD"/>
    <w:rsid w:val="00144E05"/>
    <w:rsid w:val="00156EA7"/>
    <w:rsid w:val="00156F13"/>
    <w:rsid w:val="00157868"/>
    <w:rsid w:val="001625CF"/>
    <w:rsid w:val="001638EC"/>
    <w:rsid w:val="001677FE"/>
    <w:rsid w:val="001701F9"/>
    <w:rsid w:val="00171E14"/>
    <w:rsid w:val="0017398A"/>
    <w:rsid w:val="00174D86"/>
    <w:rsid w:val="001805E5"/>
    <w:rsid w:val="0018514F"/>
    <w:rsid w:val="00191481"/>
    <w:rsid w:val="00192F63"/>
    <w:rsid w:val="00194A18"/>
    <w:rsid w:val="001A2429"/>
    <w:rsid w:val="001A3E19"/>
    <w:rsid w:val="001A4237"/>
    <w:rsid w:val="001A4E51"/>
    <w:rsid w:val="001A5A81"/>
    <w:rsid w:val="001B28EC"/>
    <w:rsid w:val="001B3E4F"/>
    <w:rsid w:val="001B5696"/>
    <w:rsid w:val="001C6B9E"/>
    <w:rsid w:val="001C7B18"/>
    <w:rsid w:val="001D5EBC"/>
    <w:rsid w:val="001F08AA"/>
    <w:rsid w:val="001F11AA"/>
    <w:rsid w:val="001F1DDF"/>
    <w:rsid w:val="002003B4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3997"/>
    <w:rsid w:val="0024783A"/>
    <w:rsid w:val="00251302"/>
    <w:rsid w:val="00251916"/>
    <w:rsid w:val="00254E2B"/>
    <w:rsid w:val="002557DB"/>
    <w:rsid w:val="00255E7D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93CA0"/>
    <w:rsid w:val="002A6F5D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D7F"/>
    <w:rsid w:val="002F0E47"/>
    <w:rsid w:val="002F23D4"/>
    <w:rsid w:val="002F42BA"/>
    <w:rsid w:val="002F572C"/>
    <w:rsid w:val="002F6CF7"/>
    <w:rsid w:val="00302D97"/>
    <w:rsid w:val="003030F1"/>
    <w:rsid w:val="00304C1E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540C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9E0"/>
    <w:rsid w:val="00375E11"/>
    <w:rsid w:val="003812F6"/>
    <w:rsid w:val="003841ED"/>
    <w:rsid w:val="00387350"/>
    <w:rsid w:val="003877B6"/>
    <w:rsid w:val="00387EE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466C"/>
    <w:rsid w:val="003D611D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0B53"/>
    <w:rsid w:val="004319B5"/>
    <w:rsid w:val="00432072"/>
    <w:rsid w:val="004331E6"/>
    <w:rsid w:val="00434228"/>
    <w:rsid w:val="00443A66"/>
    <w:rsid w:val="00444C1F"/>
    <w:rsid w:val="00444D01"/>
    <w:rsid w:val="0044565B"/>
    <w:rsid w:val="004469C2"/>
    <w:rsid w:val="004505C4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D223B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23E4"/>
    <w:rsid w:val="00543CEC"/>
    <w:rsid w:val="00543D3A"/>
    <w:rsid w:val="0054521B"/>
    <w:rsid w:val="005455E8"/>
    <w:rsid w:val="00545A20"/>
    <w:rsid w:val="005546C2"/>
    <w:rsid w:val="0055499B"/>
    <w:rsid w:val="00557F55"/>
    <w:rsid w:val="005619AB"/>
    <w:rsid w:val="0056668E"/>
    <w:rsid w:val="005673B2"/>
    <w:rsid w:val="00567A36"/>
    <w:rsid w:val="0057157C"/>
    <w:rsid w:val="00575AA9"/>
    <w:rsid w:val="00577971"/>
    <w:rsid w:val="00581453"/>
    <w:rsid w:val="00586B48"/>
    <w:rsid w:val="00586BA9"/>
    <w:rsid w:val="00586E5A"/>
    <w:rsid w:val="00592B71"/>
    <w:rsid w:val="0059395F"/>
    <w:rsid w:val="00594410"/>
    <w:rsid w:val="0059671C"/>
    <w:rsid w:val="005A0738"/>
    <w:rsid w:val="005A127E"/>
    <w:rsid w:val="005A2A93"/>
    <w:rsid w:val="005B6818"/>
    <w:rsid w:val="005B71A2"/>
    <w:rsid w:val="005C4E7A"/>
    <w:rsid w:val="005D079D"/>
    <w:rsid w:val="005D1476"/>
    <w:rsid w:val="005D169B"/>
    <w:rsid w:val="005D2EE8"/>
    <w:rsid w:val="005D31CF"/>
    <w:rsid w:val="005E0394"/>
    <w:rsid w:val="005E4BC4"/>
    <w:rsid w:val="005E4DD4"/>
    <w:rsid w:val="005E5F3D"/>
    <w:rsid w:val="005E723C"/>
    <w:rsid w:val="005E75EA"/>
    <w:rsid w:val="005F493E"/>
    <w:rsid w:val="005F52A5"/>
    <w:rsid w:val="005F72CB"/>
    <w:rsid w:val="00601D3E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5707D"/>
    <w:rsid w:val="00660F97"/>
    <w:rsid w:val="006642B3"/>
    <w:rsid w:val="00665022"/>
    <w:rsid w:val="00671FF7"/>
    <w:rsid w:val="006766F3"/>
    <w:rsid w:val="0067767E"/>
    <w:rsid w:val="00677AB7"/>
    <w:rsid w:val="00680CAF"/>
    <w:rsid w:val="0068246C"/>
    <w:rsid w:val="00685128"/>
    <w:rsid w:val="00687DA0"/>
    <w:rsid w:val="0069210B"/>
    <w:rsid w:val="006926C3"/>
    <w:rsid w:val="00692983"/>
    <w:rsid w:val="00695F9B"/>
    <w:rsid w:val="006A4A27"/>
    <w:rsid w:val="006A7640"/>
    <w:rsid w:val="006B0E5E"/>
    <w:rsid w:val="006B1A9E"/>
    <w:rsid w:val="006B1F41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07D43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2B7F"/>
    <w:rsid w:val="00743462"/>
    <w:rsid w:val="00744709"/>
    <w:rsid w:val="007503E5"/>
    <w:rsid w:val="00752EFB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2F36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5BE7"/>
    <w:rsid w:val="00827335"/>
    <w:rsid w:val="008276BB"/>
    <w:rsid w:val="008310A3"/>
    <w:rsid w:val="00833FEA"/>
    <w:rsid w:val="00834B0D"/>
    <w:rsid w:val="00834CC7"/>
    <w:rsid w:val="00840B98"/>
    <w:rsid w:val="008416F3"/>
    <w:rsid w:val="008436BF"/>
    <w:rsid w:val="008472A5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430E"/>
    <w:rsid w:val="00875304"/>
    <w:rsid w:val="008764DA"/>
    <w:rsid w:val="00880081"/>
    <w:rsid w:val="0088012C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7F5"/>
    <w:rsid w:val="008C0BEC"/>
    <w:rsid w:val="008C112D"/>
    <w:rsid w:val="008C155F"/>
    <w:rsid w:val="008C2023"/>
    <w:rsid w:val="008C7C8B"/>
    <w:rsid w:val="008D1461"/>
    <w:rsid w:val="008D2524"/>
    <w:rsid w:val="008E3F07"/>
    <w:rsid w:val="008E400D"/>
    <w:rsid w:val="008E708E"/>
    <w:rsid w:val="008F500B"/>
    <w:rsid w:val="008F559C"/>
    <w:rsid w:val="008F6318"/>
    <w:rsid w:val="00902686"/>
    <w:rsid w:val="00910694"/>
    <w:rsid w:val="00911201"/>
    <w:rsid w:val="00911ED6"/>
    <w:rsid w:val="0091334A"/>
    <w:rsid w:val="00915B0C"/>
    <w:rsid w:val="009205C7"/>
    <w:rsid w:val="009224B4"/>
    <w:rsid w:val="00922C49"/>
    <w:rsid w:val="009255B0"/>
    <w:rsid w:val="0092634C"/>
    <w:rsid w:val="00927620"/>
    <w:rsid w:val="009315F5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4659"/>
    <w:rsid w:val="0098691D"/>
    <w:rsid w:val="009927D7"/>
    <w:rsid w:val="009948BD"/>
    <w:rsid w:val="0099680E"/>
    <w:rsid w:val="00996D42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BC1"/>
    <w:rsid w:val="009C5C17"/>
    <w:rsid w:val="009D011C"/>
    <w:rsid w:val="009D292A"/>
    <w:rsid w:val="009D52FC"/>
    <w:rsid w:val="009E5594"/>
    <w:rsid w:val="009E7E76"/>
    <w:rsid w:val="009E7E81"/>
    <w:rsid w:val="009F5DD6"/>
    <w:rsid w:val="00A00314"/>
    <w:rsid w:val="00A03813"/>
    <w:rsid w:val="00A03C3B"/>
    <w:rsid w:val="00A0701C"/>
    <w:rsid w:val="00A13755"/>
    <w:rsid w:val="00A13AD5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41741"/>
    <w:rsid w:val="00A45622"/>
    <w:rsid w:val="00A4624C"/>
    <w:rsid w:val="00A50E19"/>
    <w:rsid w:val="00A51540"/>
    <w:rsid w:val="00A541B0"/>
    <w:rsid w:val="00A56EC3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A7FFE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28E2"/>
    <w:rsid w:val="00AD3077"/>
    <w:rsid w:val="00AD44E5"/>
    <w:rsid w:val="00AD4E59"/>
    <w:rsid w:val="00AD7295"/>
    <w:rsid w:val="00AD783B"/>
    <w:rsid w:val="00AD7B5B"/>
    <w:rsid w:val="00AE2E27"/>
    <w:rsid w:val="00AE511B"/>
    <w:rsid w:val="00AE67F4"/>
    <w:rsid w:val="00AF02C1"/>
    <w:rsid w:val="00AF1989"/>
    <w:rsid w:val="00AF2EBA"/>
    <w:rsid w:val="00AF50BD"/>
    <w:rsid w:val="00AF50D5"/>
    <w:rsid w:val="00AF5BD4"/>
    <w:rsid w:val="00AF7578"/>
    <w:rsid w:val="00B00A40"/>
    <w:rsid w:val="00B045A7"/>
    <w:rsid w:val="00B06AF0"/>
    <w:rsid w:val="00B06FCA"/>
    <w:rsid w:val="00B10566"/>
    <w:rsid w:val="00B11BFE"/>
    <w:rsid w:val="00B12B0C"/>
    <w:rsid w:val="00B16D07"/>
    <w:rsid w:val="00B1703B"/>
    <w:rsid w:val="00B1731D"/>
    <w:rsid w:val="00B201F8"/>
    <w:rsid w:val="00B23AFA"/>
    <w:rsid w:val="00B264B2"/>
    <w:rsid w:val="00B30671"/>
    <w:rsid w:val="00B30E2B"/>
    <w:rsid w:val="00B31A9D"/>
    <w:rsid w:val="00B33BE1"/>
    <w:rsid w:val="00B54A34"/>
    <w:rsid w:val="00B60FAA"/>
    <w:rsid w:val="00B6606F"/>
    <w:rsid w:val="00B71F89"/>
    <w:rsid w:val="00B739C4"/>
    <w:rsid w:val="00B76B54"/>
    <w:rsid w:val="00B77158"/>
    <w:rsid w:val="00B8030C"/>
    <w:rsid w:val="00B81115"/>
    <w:rsid w:val="00B82002"/>
    <w:rsid w:val="00B86A91"/>
    <w:rsid w:val="00B8724A"/>
    <w:rsid w:val="00B915F0"/>
    <w:rsid w:val="00B941C0"/>
    <w:rsid w:val="00B94693"/>
    <w:rsid w:val="00B947B4"/>
    <w:rsid w:val="00BA58D0"/>
    <w:rsid w:val="00BA5A20"/>
    <w:rsid w:val="00BA73AD"/>
    <w:rsid w:val="00BB4103"/>
    <w:rsid w:val="00BB4362"/>
    <w:rsid w:val="00BB69DE"/>
    <w:rsid w:val="00BC2DFE"/>
    <w:rsid w:val="00BC57AB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F3551"/>
    <w:rsid w:val="00C0039E"/>
    <w:rsid w:val="00C00451"/>
    <w:rsid w:val="00C008D3"/>
    <w:rsid w:val="00C00916"/>
    <w:rsid w:val="00C00C46"/>
    <w:rsid w:val="00C013D9"/>
    <w:rsid w:val="00C03D72"/>
    <w:rsid w:val="00C06491"/>
    <w:rsid w:val="00C06EE4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4D6"/>
    <w:rsid w:val="00C45C31"/>
    <w:rsid w:val="00C5030F"/>
    <w:rsid w:val="00C52E40"/>
    <w:rsid w:val="00C54015"/>
    <w:rsid w:val="00C54517"/>
    <w:rsid w:val="00C546C8"/>
    <w:rsid w:val="00C615A2"/>
    <w:rsid w:val="00C71BDE"/>
    <w:rsid w:val="00C73F21"/>
    <w:rsid w:val="00C74183"/>
    <w:rsid w:val="00C768C0"/>
    <w:rsid w:val="00C80FDD"/>
    <w:rsid w:val="00C811EF"/>
    <w:rsid w:val="00C847C3"/>
    <w:rsid w:val="00C87255"/>
    <w:rsid w:val="00C9399C"/>
    <w:rsid w:val="00CA00FF"/>
    <w:rsid w:val="00CA0CB9"/>
    <w:rsid w:val="00CA5660"/>
    <w:rsid w:val="00CB2932"/>
    <w:rsid w:val="00CB339A"/>
    <w:rsid w:val="00CB3A5F"/>
    <w:rsid w:val="00CB3AC7"/>
    <w:rsid w:val="00CB71CD"/>
    <w:rsid w:val="00CC3ACF"/>
    <w:rsid w:val="00CC5069"/>
    <w:rsid w:val="00CC547B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64AE"/>
    <w:rsid w:val="00D0726E"/>
    <w:rsid w:val="00D075D5"/>
    <w:rsid w:val="00D1201A"/>
    <w:rsid w:val="00D1259D"/>
    <w:rsid w:val="00D14D79"/>
    <w:rsid w:val="00D15621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251F"/>
    <w:rsid w:val="00D84483"/>
    <w:rsid w:val="00D86A37"/>
    <w:rsid w:val="00D8728C"/>
    <w:rsid w:val="00D92101"/>
    <w:rsid w:val="00D92310"/>
    <w:rsid w:val="00D94CF9"/>
    <w:rsid w:val="00D94FC0"/>
    <w:rsid w:val="00D97CD2"/>
    <w:rsid w:val="00DA0A84"/>
    <w:rsid w:val="00DA2FD7"/>
    <w:rsid w:val="00DA36F5"/>
    <w:rsid w:val="00DA6606"/>
    <w:rsid w:val="00DA674C"/>
    <w:rsid w:val="00DA6DB4"/>
    <w:rsid w:val="00DB2381"/>
    <w:rsid w:val="00DB2ABC"/>
    <w:rsid w:val="00DB619C"/>
    <w:rsid w:val="00DC71C2"/>
    <w:rsid w:val="00DD5F02"/>
    <w:rsid w:val="00DE4FB4"/>
    <w:rsid w:val="00DF12AC"/>
    <w:rsid w:val="00DF17B8"/>
    <w:rsid w:val="00DF29AD"/>
    <w:rsid w:val="00DF4618"/>
    <w:rsid w:val="00DF6302"/>
    <w:rsid w:val="00E0046E"/>
    <w:rsid w:val="00E01995"/>
    <w:rsid w:val="00E024F4"/>
    <w:rsid w:val="00E029D0"/>
    <w:rsid w:val="00E03488"/>
    <w:rsid w:val="00E07AE2"/>
    <w:rsid w:val="00E10DC4"/>
    <w:rsid w:val="00E1222E"/>
    <w:rsid w:val="00E14BC3"/>
    <w:rsid w:val="00E14CB4"/>
    <w:rsid w:val="00E15249"/>
    <w:rsid w:val="00E15D7B"/>
    <w:rsid w:val="00E208DD"/>
    <w:rsid w:val="00E2113A"/>
    <w:rsid w:val="00E2194A"/>
    <w:rsid w:val="00E2254C"/>
    <w:rsid w:val="00E2290C"/>
    <w:rsid w:val="00E343EE"/>
    <w:rsid w:val="00E366C2"/>
    <w:rsid w:val="00E36CD8"/>
    <w:rsid w:val="00E41D60"/>
    <w:rsid w:val="00E454FC"/>
    <w:rsid w:val="00E574F3"/>
    <w:rsid w:val="00E6099D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66BF"/>
    <w:rsid w:val="00E80C85"/>
    <w:rsid w:val="00E81A4C"/>
    <w:rsid w:val="00E81C0E"/>
    <w:rsid w:val="00E81C73"/>
    <w:rsid w:val="00E85212"/>
    <w:rsid w:val="00E90699"/>
    <w:rsid w:val="00E90924"/>
    <w:rsid w:val="00E9547A"/>
    <w:rsid w:val="00E95E1B"/>
    <w:rsid w:val="00E96300"/>
    <w:rsid w:val="00EA1216"/>
    <w:rsid w:val="00EA2D97"/>
    <w:rsid w:val="00EB55DC"/>
    <w:rsid w:val="00EB56E1"/>
    <w:rsid w:val="00EB6AE3"/>
    <w:rsid w:val="00EC2887"/>
    <w:rsid w:val="00EC5450"/>
    <w:rsid w:val="00EE6752"/>
    <w:rsid w:val="00EF305F"/>
    <w:rsid w:val="00F00F9E"/>
    <w:rsid w:val="00F07D4D"/>
    <w:rsid w:val="00F128ED"/>
    <w:rsid w:val="00F17E0A"/>
    <w:rsid w:val="00F20B83"/>
    <w:rsid w:val="00F21C65"/>
    <w:rsid w:val="00F25646"/>
    <w:rsid w:val="00F25A58"/>
    <w:rsid w:val="00F260ED"/>
    <w:rsid w:val="00F30BCC"/>
    <w:rsid w:val="00F31C75"/>
    <w:rsid w:val="00F35BA4"/>
    <w:rsid w:val="00F37124"/>
    <w:rsid w:val="00F403C4"/>
    <w:rsid w:val="00F537D8"/>
    <w:rsid w:val="00F53B38"/>
    <w:rsid w:val="00F54138"/>
    <w:rsid w:val="00F548BB"/>
    <w:rsid w:val="00F5604E"/>
    <w:rsid w:val="00F578C8"/>
    <w:rsid w:val="00F60089"/>
    <w:rsid w:val="00F6508F"/>
    <w:rsid w:val="00F721B2"/>
    <w:rsid w:val="00F7311C"/>
    <w:rsid w:val="00F73430"/>
    <w:rsid w:val="00F73FFD"/>
    <w:rsid w:val="00F744AE"/>
    <w:rsid w:val="00F75192"/>
    <w:rsid w:val="00F7633D"/>
    <w:rsid w:val="00F76979"/>
    <w:rsid w:val="00F7708B"/>
    <w:rsid w:val="00F86FEA"/>
    <w:rsid w:val="00F87895"/>
    <w:rsid w:val="00F927E0"/>
    <w:rsid w:val="00F9454C"/>
    <w:rsid w:val="00F9545B"/>
    <w:rsid w:val="00F9641B"/>
    <w:rsid w:val="00F9680C"/>
    <w:rsid w:val="00FA1FB7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D4F61"/>
    <w:rsid w:val="00FE04C8"/>
    <w:rsid w:val="00FE103E"/>
    <w:rsid w:val="00FE5E50"/>
    <w:rsid w:val="00FE6955"/>
    <w:rsid w:val="00FF042F"/>
    <w:rsid w:val="00FF0DFB"/>
    <w:rsid w:val="00FF53A7"/>
    <w:rsid w:val="00FF5DE7"/>
    <w:rsid w:val="00FF6961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2">
      <o:colormru v:ext="edit" colors="#53677e"/>
    </o:shapedefaults>
    <o:shapelayout v:ext="edit">
      <o:idmap v:ext="edit" data="1"/>
    </o:shapelayout>
  </w:shapeDefaults>
  <w:decimalSymbol w:val=","/>
  <w:listSeparator w:val=";"/>
  <w14:docId w14:val="213A7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FF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ps">
    <w:name w:val="hps"/>
    <w:basedOn w:val="DefaultParagraphFont"/>
    <w:rsid w:val="00B8030C"/>
  </w:style>
  <w:style w:type="paragraph" w:styleId="NormalWeb">
    <w:name w:val="Normal (Web)"/>
    <w:basedOn w:val="Normal"/>
    <w:uiPriority w:val="99"/>
    <w:semiHidden/>
    <w:unhideWhenUsed/>
    <w:rsid w:val="00AD28E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D28E2"/>
    <w:rPr>
      <w:b/>
      <w:bCs/>
    </w:rPr>
  </w:style>
  <w:style w:type="character" w:customStyle="1" w:styleId="apple-converted-space">
    <w:name w:val="apple-converted-space"/>
    <w:basedOn w:val="DefaultParagraphFont"/>
    <w:rsid w:val="00E41D60"/>
  </w:style>
  <w:style w:type="character" w:styleId="HTMLCode">
    <w:name w:val="HTML Code"/>
    <w:basedOn w:val="DefaultParagraphFont"/>
    <w:uiPriority w:val="99"/>
    <w:semiHidden/>
    <w:unhideWhenUsed/>
    <w:rsid w:val="00E41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yperlink" Target="https://github.com/Safewhere/kombit-web-net.git" TargetMode="External"/><Relationship Id="rId13" Type="http://schemas.openxmlformats.org/officeDocument/2006/relationships/hyperlink" Target="https://claimapp.projekt-stoettesystemerne.dk/" TargetMode="External"/><Relationship Id="rId14" Type="http://schemas.openxmlformats.org/officeDocument/2006/relationships/hyperlink" Target="https://claimapp.projekt-stoettesystemerne.dk/MyPage.aspx" TargetMode="Externa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4" Type="http://schemas.openxmlformats.org/officeDocument/2006/relationships/image" Target="media/image5.emf"/><Relationship Id="rId5" Type="http://schemas.openxmlformats.org/officeDocument/2006/relationships/image" Target="media/image6.emf"/><Relationship Id="rId6" Type="http://schemas.openxmlformats.org/officeDocument/2006/relationships/image" Target="media/image7.emf"/><Relationship Id="rId7" Type="http://schemas.openxmlformats.org/officeDocument/2006/relationships/image" Target="media/image8.emf"/><Relationship Id="rId8" Type="http://schemas.openxmlformats.org/officeDocument/2006/relationships/image" Target="media/image9.emf"/><Relationship Id="rId9" Type="http://schemas.openxmlformats.org/officeDocument/2006/relationships/image" Target="media/image10.emf"/><Relationship Id="rId10" Type="http://schemas.openxmlformats.org/officeDocument/2006/relationships/image" Target="media/image11.emf"/><Relationship Id="rId11" Type="http://schemas.openxmlformats.org/officeDocument/2006/relationships/image" Target="media/image12.emf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1CE6D-E247-364D-B1A4-0EDE7D71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C:\Users\aj\AppData\Roaming\Microsoft\Templates\Rapport GT.dot</Template>
  <TotalTime>212</TotalTime>
  <Pages>3</Pages>
  <Words>472</Words>
  <Characters>2696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3162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Martin Strandbygaard</cp:lastModifiedBy>
  <cp:revision>83</cp:revision>
  <cp:lastPrinted>2010-06-16T14:17:00Z</cp:lastPrinted>
  <dcterms:created xsi:type="dcterms:W3CDTF">2015-03-17T08:55:00Z</dcterms:created>
  <dcterms:modified xsi:type="dcterms:W3CDTF">2016-02-26T05:55:00Z</dcterms:modified>
</cp:coreProperties>
</file>